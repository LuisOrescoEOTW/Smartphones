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C23D0C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rPr>
                                        <w:lang w:val="es-ES_tradnl"/>
                                      </w:rPr>
                                      <w:t>Luis Horacio Orescovich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EF9BF7787543465F80C62A85420A62B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5500C">
                                      <w:t>Backend</w:t>
                                    </w:r>
                                    <w:proofErr w:type="spellEnd"/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B47EBD0429C943BAA115704011DE50B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26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5500C">
                                      <w:t>26 de enero de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C23D0C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rPr>
                                  <w:lang w:val="es-ES_tradnl"/>
                                </w:rPr>
                                <w:t>Luis Horacio Orescovich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EF9BF7787543465F80C62A85420A62B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5500C">
                                <w:t>Backend</w:t>
                              </w:r>
                              <w:proofErr w:type="spellEnd"/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B47EBD0429C943BAA115704011DE50B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26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5500C">
                                <w:t>26 de enero de 2022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05500C">
                                    <w:pPr>
                                      <w:pStyle w:val="Puesto"/>
                                    </w:pPr>
                                    <w:r>
                                      <w:t>Proyecto Final</w:t>
                                    </w:r>
                                  </w:p>
                                </w:sdtContent>
                              </w:sdt>
                              <w:p w:rsidR="0087552D" w:rsidRPr="00C84D22" w:rsidRDefault="00C23D0C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500C">
                                      <w:t>Smartphone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05500C">
                              <w:pPr>
                                <w:pStyle w:val="Puesto"/>
                              </w:pPr>
                              <w:r>
                                <w:t>Proyecto Final</w:t>
                              </w:r>
                            </w:p>
                          </w:sdtContent>
                        </w:sdt>
                        <w:p w:rsidR="0087552D" w:rsidRPr="00C84D22" w:rsidRDefault="00C23D0C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5500C">
                                <w:t>Smartphone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1" locked="0" layoutInCell="1" allowOverlap="0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35AA8" w:rsidRDefault="0087552D" w:rsidP="0005500C">
          <w:pPr>
            <w:pStyle w:val="Prrafodelista"/>
            <w:numPr>
              <w:ilvl w:val="0"/>
              <w:numId w:val="7"/>
            </w:numPr>
            <w:spacing w:after="200"/>
          </w:pPr>
          <w:r>
            <w:br w:type="page"/>
          </w:r>
        </w:p>
        <w:p w:rsidR="00F35AA8" w:rsidRDefault="00F35AA8" w:rsidP="00F35AA8">
          <w:pPr>
            <w:pStyle w:val="Prrafodelista"/>
            <w:numPr>
              <w:ilvl w:val="0"/>
              <w:numId w:val="8"/>
            </w:numPr>
            <w:spacing w:after="200"/>
          </w:pPr>
          <w:r>
            <w:lastRenderedPageBreak/>
            <w:t>Proyecto Ejemplo:</w:t>
          </w:r>
        </w:p>
        <w:p w:rsidR="00F35AA8" w:rsidRDefault="00336756" w:rsidP="00F35AA8">
          <w:pPr>
            <w:spacing w:after="200"/>
            <w:ind w:left="360"/>
          </w:pPr>
          <w:r w:rsidRPr="00336756">
            <w:t>https://github.com/fedegonzal/newsan-untdf-api</w:t>
          </w:r>
        </w:p>
        <w:p w:rsidR="0005500C" w:rsidRDefault="0005500C" w:rsidP="00F35AA8">
          <w:pPr>
            <w:pStyle w:val="Prrafodelista"/>
            <w:numPr>
              <w:ilvl w:val="0"/>
              <w:numId w:val="8"/>
            </w:numPr>
            <w:spacing w:after="200"/>
          </w:pPr>
          <w:r>
            <w:t>Se crea el proyecto en GIT</w:t>
          </w:r>
        </w:p>
        <w:p w:rsidR="0005500C" w:rsidRDefault="007928C1" w:rsidP="0005500C">
          <w:pPr>
            <w:spacing w:after="200"/>
            <w:ind w:left="360"/>
          </w:pPr>
          <w:hyperlink r:id="rId11" w:history="1">
            <w:r w:rsidRPr="00F36F10">
              <w:rPr>
                <w:rStyle w:val="Hipervnculo"/>
              </w:rPr>
              <w:t>https://github.com/LuisOrescoEOTW/Smartphones</w:t>
            </w:r>
          </w:hyperlink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></w:t>
          </w:r>
          <w:r>
            <w:tab/>
            <w:t>Ahora para actualizar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>GIT BUSH HERE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proofErr w:type="spellStart"/>
          <w:r>
            <w:t>Git</w:t>
          </w:r>
          <w:proofErr w:type="spellEnd"/>
          <w:r>
            <w:t xml:space="preserve"> Status</w:t>
          </w: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ab/>
          </w:r>
          <w:proofErr w:type="spellStart"/>
          <w:r>
            <w:t>Aca</w:t>
          </w:r>
          <w:proofErr w:type="spellEnd"/>
          <w:r>
            <w:t xml:space="preserve"> debería aparecer en rojo los archivos modificados o agregados.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 xml:space="preserve">Git </w:t>
          </w:r>
          <w:proofErr w:type="gramStart"/>
          <w:r w:rsidRPr="00FF311F">
            <w:rPr>
              <w:lang w:val="en-GB"/>
            </w:rPr>
            <w:t>add .</w:t>
          </w:r>
          <w:bookmarkStart w:id="2" w:name="_GoBack"/>
          <w:bookmarkEnd w:id="2"/>
          <w:proofErr w:type="gramEnd"/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 xml:space="preserve">Git commit –m “Se </w:t>
          </w:r>
          <w:proofErr w:type="spellStart"/>
          <w:r w:rsidRPr="00FF311F">
            <w:rPr>
              <w:lang w:val="en-GB"/>
            </w:rPr>
            <w:t>agrega</w:t>
          </w:r>
          <w:proofErr w:type="spellEnd"/>
          <w:r w:rsidRPr="00FF311F">
            <w:rPr>
              <w:lang w:val="en-GB"/>
            </w:rPr>
            <w:t xml:space="preserve"> el Models”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  <w:r w:rsidRPr="00FF311F">
            <w:rPr>
              <w:lang w:val="en-GB"/>
            </w:rPr>
            <w:t>git push -u origin main</w:t>
          </w:r>
        </w:p>
        <w:p w:rsidR="00FF311F" w:rsidRPr="00FF311F" w:rsidRDefault="00FF311F" w:rsidP="00FF311F">
          <w:pPr>
            <w:pStyle w:val="Listaconnmeros"/>
            <w:numPr>
              <w:ilvl w:val="0"/>
              <w:numId w:val="9"/>
            </w:numPr>
            <w:rPr>
              <w:lang w:val="en-GB"/>
            </w:rPr>
          </w:pPr>
        </w:p>
        <w:p w:rsidR="00FF311F" w:rsidRDefault="00FF311F" w:rsidP="00FF311F">
          <w:pPr>
            <w:pStyle w:val="Listaconnmeros"/>
            <w:numPr>
              <w:ilvl w:val="0"/>
              <w:numId w:val="9"/>
            </w:numPr>
          </w:pPr>
          <w:r>
            <w:t xml:space="preserve">Para saber los </w:t>
          </w:r>
          <w:proofErr w:type="spellStart"/>
          <w:r>
            <w:t>commit</w:t>
          </w:r>
          <w:proofErr w:type="spellEnd"/>
          <w:r>
            <w:t xml:space="preserve"> realizados:</w:t>
          </w:r>
        </w:p>
        <w:p w:rsidR="007928C1" w:rsidRDefault="00FF311F" w:rsidP="00FF311F">
          <w:pPr>
            <w:pStyle w:val="Listaconnmeros"/>
            <w:numPr>
              <w:ilvl w:val="0"/>
              <w:numId w:val="9"/>
            </w:numPr>
          </w:pPr>
          <w:proofErr w:type="spellStart"/>
          <w:r>
            <w:t>git</w:t>
          </w:r>
          <w:proofErr w:type="spellEnd"/>
          <w:r>
            <w:t xml:space="preserve"> log</w:t>
          </w:r>
        </w:p>
        <w:p w:rsidR="00776F10" w:rsidRDefault="00C23D0C" w:rsidP="00FF311F">
          <w:pPr>
            <w:pStyle w:val="Prrafodelista"/>
            <w:spacing w:after="200"/>
          </w:pPr>
        </w:p>
      </w:sdtContent>
    </w:sdt>
    <w:bookmarkEnd w:id="0" w:displacedByCustomXml="prev"/>
    <w:bookmarkEnd w:id="1" w:displacedByCustomXml="prev"/>
    <w:p w:rsidR="00776F10" w:rsidRDefault="00776F10" w:rsidP="00F35AA8">
      <w:pPr>
        <w:pStyle w:val="Prrafodelista"/>
        <w:numPr>
          <w:ilvl w:val="0"/>
          <w:numId w:val="8"/>
        </w:numPr>
        <w:spacing w:after="200"/>
      </w:pPr>
      <w:r>
        <w:t>En C#</w:t>
      </w:r>
    </w:p>
    <w:p w:rsidR="00776F10" w:rsidRDefault="00776F10" w:rsidP="00776F10">
      <w:pPr>
        <w:pStyle w:val="Prrafodelista"/>
        <w:numPr>
          <w:ilvl w:val="1"/>
          <w:numId w:val="8"/>
        </w:numPr>
        <w:spacing w:after="200"/>
      </w:pPr>
      <w:r>
        <w:t xml:space="preserve">Instalo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</w:t>
      </w:r>
      <w:proofErr w:type="spellEnd"/>
    </w:p>
    <w:p w:rsidR="00776F10" w:rsidRDefault="007928C1" w:rsidP="00776F10">
      <w:pPr>
        <w:pStyle w:val="Prrafodelista"/>
        <w:numPr>
          <w:ilvl w:val="1"/>
          <w:numId w:val="8"/>
        </w:numPr>
        <w:spacing w:after="200"/>
      </w:pPr>
      <w:r>
        <w:t xml:space="preserve">Creo los </w:t>
      </w:r>
      <w:proofErr w:type="spellStart"/>
      <w:r>
        <w:t>Modells</w:t>
      </w:r>
      <w:proofErr w:type="spellEnd"/>
    </w:p>
    <w:p w:rsidR="007E2A09" w:rsidRPr="00CF40D8" w:rsidRDefault="007E2A09" w:rsidP="00776F10">
      <w:pPr>
        <w:pStyle w:val="Prrafodelista"/>
        <w:spacing w:after="200"/>
      </w:pPr>
    </w:p>
    <w:sectPr w:rsidR="007E2A09" w:rsidRPr="00CF40D8" w:rsidSect="00502B52">
      <w:footerReference w:type="default" r:id="rId12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D0C" w:rsidRDefault="00C23D0C">
      <w:pPr>
        <w:spacing w:before="0" w:after="0" w:line="240" w:lineRule="auto"/>
      </w:pPr>
      <w:r>
        <w:separator/>
      </w:r>
    </w:p>
  </w:endnote>
  <w:endnote w:type="continuationSeparator" w:id="0">
    <w:p w:rsidR="00C23D0C" w:rsidRDefault="00C23D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FF311F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D0C" w:rsidRDefault="00C23D0C">
      <w:pPr>
        <w:spacing w:before="0" w:after="0" w:line="240" w:lineRule="auto"/>
      </w:pPr>
      <w:r>
        <w:separator/>
      </w:r>
    </w:p>
  </w:footnote>
  <w:footnote w:type="continuationSeparator" w:id="0">
    <w:p w:rsidR="00C23D0C" w:rsidRDefault="00C23D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B95203F"/>
    <w:multiLevelType w:val="hybridMultilevel"/>
    <w:tmpl w:val="A228588C"/>
    <w:lvl w:ilvl="0" w:tplc="7840A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C7D51"/>
    <w:multiLevelType w:val="hybridMultilevel"/>
    <w:tmpl w:val="09509456"/>
    <w:lvl w:ilvl="0" w:tplc="6C788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7436"/>
    <w:multiLevelType w:val="hybridMultilevel"/>
    <w:tmpl w:val="04962AF8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0C"/>
    <w:rsid w:val="0005500C"/>
    <w:rsid w:val="00062F8F"/>
    <w:rsid w:val="00162E13"/>
    <w:rsid w:val="00210D08"/>
    <w:rsid w:val="00246E4E"/>
    <w:rsid w:val="002D0521"/>
    <w:rsid w:val="00315DF0"/>
    <w:rsid w:val="00336756"/>
    <w:rsid w:val="00340910"/>
    <w:rsid w:val="004241E5"/>
    <w:rsid w:val="00473324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76F10"/>
    <w:rsid w:val="007928C1"/>
    <w:rsid w:val="007E2A09"/>
    <w:rsid w:val="00806A60"/>
    <w:rsid w:val="00852D90"/>
    <w:rsid w:val="0087552D"/>
    <w:rsid w:val="008A2161"/>
    <w:rsid w:val="008D4AB4"/>
    <w:rsid w:val="0099638C"/>
    <w:rsid w:val="009D2D39"/>
    <w:rsid w:val="009F48DB"/>
    <w:rsid w:val="00A13C76"/>
    <w:rsid w:val="00AE339C"/>
    <w:rsid w:val="00BB1960"/>
    <w:rsid w:val="00C2009F"/>
    <w:rsid w:val="00C23D0C"/>
    <w:rsid w:val="00C24251"/>
    <w:rsid w:val="00CB02A0"/>
    <w:rsid w:val="00CF40D8"/>
    <w:rsid w:val="00DC083A"/>
    <w:rsid w:val="00DD55D9"/>
    <w:rsid w:val="00DF14A1"/>
    <w:rsid w:val="00EA3D45"/>
    <w:rsid w:val="00F35AA8"/>
    <w:rsid w:val="00F379E5"/>
    <w:rsid w:val="00F61A84"/>
    <w:rsid w:val="00FD5B97"/>
    <w:rsid w:val="00F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7D422D4-696F-4A65-808B-ADEBD77A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5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uisOrescoEOTW/Smartphon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9BF7787543465F80C62A85420A6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569EF-FF09-44A7-96E1-20F0598B4A9D}"/>
      </w:docPartPr>
      <w:docPartBody>
        <w:p w:rsidR="00000000" w:rsidRDefault="004D7E7E">
          <w:pPr>
            <w:pStyle w:val="EF9BF7787543465F80C62A85420A62BB"/>
          </w:pPr>
          <w:r w:rsidRPr="00C84D22">
            <w:t>[Nombre de la asignatura]</w:t>
          </w:r>
        </w:p>
      </w:docPartBody>
    </w:docPart>
    <w:docPart>
      <w:docPartPr>
        <w:name w:val="B47EBD0429C943BAA115704011DE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9471D-FB3B-49D4-8B54-04B77ACF0A4C}"/>
      </w:docPartPr>
      <w:docPartBody>
        <w:p w:rsidR="00000000" w:rsidRDefault="004D7E7E">
          <w:pPr>
            <w:pStyle w:val="B47EBD0429C943BAA115704011DE50BE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7E"/>
    <w:rsid w:val="004D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  <w:lang w:val="es-ES" w:eastAsia="es-ES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  <w:lang w:val="es-ES" w:eastAsia="es-ES"/>
    </w:rPr>
  </w:style>
  <w:style w:type="paragraph" w:customStyle="1" w:styleId="1E73798B3D2F4E0AAF1F5A3184AC7898">
    <w:name w:val="1E73798B3D2F4E0AAF1F5A3184AC7898"/>
  </w:style>
  <w:style w:type="paragraph" w:customStyle="1" w:styleId="EF9BF7787543465F80C62A85420A62BB">
    <w:name w:val="EF9BF7787543465F80C62A85420A62BB"/>
  </w:style>
  <w:style w:type="paragraph" w:customStyle="1" w:styleId="B47EBD0429C943BAA115704011DE50BE">
    <w:name w:val="B47EBD0429C943BAA115704011DE50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2022-01-26T00:00:00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A7A3FA-0050-4BBA-A8F8-250EFBCB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29</TotalTime>
  <Pages>2</Pages>
  <Words>74</Words>
  <Characters>411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Proyecto Final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Smartphone</dc:subject>
  <dc:creator>Luis Horacio Orescovich</dc:creator>
  <cp:keywords>Backend</cp:keywords>
  <cp:lastModifiedBy>Luis Horacio Orescovich</cp:lastModifiedBy>
  <cp:revision>5</cp:revision>
  <dcterms:created xsi:type="dcterms:W3CDTF">2022-01-26T23:22:00Z</dcterms:created>
  <dcterms:modified xsi:type="dcterms:W3CDTF">2022-01-27T09:21:00Z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